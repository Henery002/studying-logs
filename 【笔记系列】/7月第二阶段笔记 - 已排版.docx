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6月29日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J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Core-Day01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1.什么是JavaScript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前端三大语言: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HTML: 是专门编写网页内容的语言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CSS: 是专门编写网页样式的语言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JavaScript: 专门编写交互行为的语言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交互: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1.用户输入数据，操作页面元素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2.程序接收并处理数据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3.程序返回处理结果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JavaScript:三大部分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ECMAScript:ECMA组织制定的JavaScript语言标准。——核心语法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JavaScript:Netscape参照ECMAScript标准实现的JavaScript语言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JScript:MS参照ECMAScript标准实现的JavaScript语言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DOM:专门操作网页内容的API ——3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BOM:专门操作浏览器的API ——2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JavaSCript:四大特点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1、运行在脚本解释引擎中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引擎：浏览器中执行专门任务的小软件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内容排版引擎：负责解析HTML和CSS，生成网页内容和样式。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脚本解释引擎：负责解释并运行 JS脚本程序。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多数JS运行在客户端的脚本引擎中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2、解释执行：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默认自上向下，边解释边执行。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编译执行：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编译：在执行程序前，自动检查错误，优化代码。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3、弱类型：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1、变量在声明时不需要提前指定数据类型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2、一个变量先后可保存不同类型的数据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3、隐式转换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4、基于/面向对象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2、变量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什么是变量：内存中存储一个数据的存储空间，再为其起一个名字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何时使用变量：只要一个数据可能被反复使用，都要先保存在变量中，再反复使用变量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如何使用变量：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声明：在内存中创建一个存储空间，再起一个名字。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如何声明：var 变量名;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同时声明多个变量：var 变量1,变量2,...;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仅声明还未赋值的变量，默认为undefined。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规定：所有变量使用前，必须先声明。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赋值：将一个数据保存到变量中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如何赋值：变量 = 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强调：等号左边只能是一个变量，左右顺序不能颠倒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同时为多个变量赋值：变量1 = 值1 ,变量2 = 值2 ,变量3 = 变量4 = 值3;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如果给一个未声明过的变量赋值，js会在全局范围内自动创建同名变量--严格禁止该做法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强烈建议：在声明变量的同时，就初始化变量的值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变量 = 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取值：找到变量，并取出变量中的值使用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在表达式的任何位置，只要读到变量名，js就会找到变量取出值，代替变量所在的位置。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如果表达式中试图使用一个从未声明过的变量，会报错：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ReferenceError:xxx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：var a,b = 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//a:undefined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b:10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声明提前：hoist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在开始执行程序前，都会将var声明的变量，集中到程序顶部创建，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然后才开始执行程序，赋的值留在原地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：consolg.log(a);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a = 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console.log(a);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//不会报错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【补：控制台的操作】：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1、多行编写：shift+回车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2、控制台中可记录之前执行过多的所有语句：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用 上下键 切换新旧代码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3、清屏：左上角园叉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设置Chrome的起始页面为空白页面：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3、数据类型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什么是：数据在内存中的存储格式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为什么：不同类型的数据，能执行的操作也不同。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包含：2大类：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1、原始类型：数据直接保存在变量本地的数据类型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包括：5个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number:js中保存一切数字的类型。即可保存整数，也可保存浮点数（小数）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何时使用：如果一个数字经常用于算数计算或比较大小，就要保存为数字类型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如何：程序中不带引号的数字直接默认就是number。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存储空间：整数占4字节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浮点数占8字节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【舍入误差】：计算机中也有计算不尽的数值。使用计算不尽的数值执行计算时，产生的误差，就叫舍入误差。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不可避免，只能近似解决：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n.toFixed(2)//将n按两位小数四舍五入</w:t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string:保存一串字符序列的数据类型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何时使用：仅用于显示的内容，就存为字符串。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如何使用：在程序中凡是引号包裹的字符都是字符串。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存储空间：js内存中，用unicode编码来表示每个字符：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unicode:人为的为全球主要语言中的每个字编一个号。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为什么：计算机不认字符只认数字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返回：汉字的编码范围：19968-40869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一个汉字占2字节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数字的编码范围：48-57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大写字母：65-90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小写字母：97-122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一个字母或数字占1字节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一个汉字占2个字节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boolean:只有两个值的数据类型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true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何时使用：一般用作判断的结果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如何使用：只要不加引号的true或false，默认都是bool类型。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undefined:表示一个变量声明后，从未被赋值 -- 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专门用于程序自动初始化变量的默认值。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null:表示一个变量暂时未引用其他变量或保存其他数据 -- 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专门用于程序员主动清空一个变量的内容。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其实undefined和null在本质上是一样的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2、引用类型：数据无法直接保存在变量本地的数据类型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1、数据类型转换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隐式转换：无需程序员干预，js自动完成的类型转换。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强制转换：由程序员主动调用API实现的类型转换。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何时强制转换：只要隐式转换的结果不是想要的，就要强转。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分为：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补：typeof(x) -&gt; 返回变量的数据类型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1、x to string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str = String(x);】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//万能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str = x.toString();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//不能转null和undefined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function String(x){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if(x===undefined){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"undefined";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}else if(x===null){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"null";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}else{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x.toString();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2、x to number: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num = Number(x);】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【只能转换纯数字组成的字符串】或</w:t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【bool类型(true -&gt; 1 false -&gt; 0)】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何时使用：将不确定的类型，转换为字符串时。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str to number: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【var num = parseInt(str);】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从str的开头依次读取每个字符。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跳过开头的空字符，仅读取'纯数字内容'。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直到碰到第一个不是数字的字符退出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缺点：'不认识小数点' -- 去掉小数部分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num = parseFloat(str);】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原理和parseInt完全一样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差别：'认识第一个小数点'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建议：【</w:t>
      </w:r>
      <w:r>
        <w:rPr>
          <w:rFonts w:hint="eastAsia"/>
          <w:b/>
          <w:bCs/>
          <w:sz w:val="20"/>
          <w:szCs w:val="18"/>
          <w:lang w:val="en-US" w:eastAsia="zh-CN"/>
        </w:rPr>
        <w:t>首选parseFloat</w:t>
      </w:r>
      <w:r>
        <w:rPr>
          <w:rFonts w:hint="eastAsia"/>
          <w:sz w:val="20"/>
          <w:szCs w:val="18"/>
        </w:rPr>
        <w:t>:】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1、不会丢弃小数部分。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2、如果可以转为整数，parseFloat优先转为整数！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除非明确地希望去掉小数部分时，才用parseInt。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如果无法转为数字，都返回NaN：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NaN:not a number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126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typeof(NaN);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//number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代表所有非数字的字符 -- 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参与算术运算，结果永远等于 NaN；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参与关系运算，不等于、不大于、不小于一切值。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 == NaN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3、x to bool: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Boolean(x)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规定：只有5个值会被转成false,其余一律转为true：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""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  undefined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null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2、【***】运算符和表达式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程序：人的想法在计算机中的执行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运算符：程序中模拟人的想法的特殊符号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表达式：由数据、变量和运算符组成，执行一项任务的程序语句。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算数运算：+ - * / %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% : m%n :m/n,取除不尽的余数部分。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何时使用%：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1、判断能否被整除时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2、限制运算的结果，不能超过某个值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m%100 -&gt; 最大值99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隐式转换：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算数运算中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默认情况下：一切都转为数字，再算数运算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特例：+ 运算中，只要碰到一个字符串，就都转为字符串，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+ 法计算变为字符串拼接。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/***********************************************************/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关系运算：作比较和做判断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&gt;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&lt;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&gt;=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&lt;=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==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!=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'隐式转换：一切都转为数字再比较'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特例：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1、参与比较的两个值都是字符串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此时不再转换为数字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而是按位PK每个字符串的unicode号。如果前几位完全一样，就比长短。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2、判断NaN：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问题：NaN无法用普通的 == 判断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isNaN(num);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如果返回true，说明num是NaN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返回false，说明不是NaN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反过来用：判断num是否是一个数字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!isNaN(num);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返回true:说明num是数字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返回false:说明num不是数字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3、 问题： == 无法区分null和undefined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解决：全等：=== ，不带隐式转换的 ==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首先要求类型系统，然后值再相同，才是全等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1、只要区分null和undefined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2、只要规定等于比较时，类型也必须相等，就用全等。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4、如果参与等于比较的两个数据，都是引用类型的对象，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则不进行任何转换，只比较两对象的地址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[1,2,3,4] == [1,2,3,4]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//false,两个数组的内存地址不同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a = 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b = 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 == b;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比如：[]==[] 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逻辑运算：综合多个关系运算的结果，得出最终结论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&amp;&amp;：逻辑与，读作“且”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条件1 &amp;&amp; 条件2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只有条件1和条件2都为true时，结果才为true。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只要有一个条件为false，结果为false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alert(4&amp;&amp;5);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//5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系统先对4进行隐式转换Boolean(4)，为true之后再判断Boolean(5)，也为true，所以结果为后面的true，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alert(0&amp;&amp;5);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alert(4||5);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alert(0||5);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||: 逻辑或，读作“或”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条件1 || 条件2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只要任意一个条件为true，结果为true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除非所有条件都为false，结果为false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!:  逻辑非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颠倒判断的结果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运算符优先级：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优先级越高的运算符，优先执行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决定了js断句的顺序和位置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避免死记优先级？只要需要先执行的代码都加()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【【</w:t>
      </w:r>
      <w:r>
        <w:rPr>
          <w:rFonts w:hint="eastAsia"/>
          <w:b/>
          <w:bCs/>
          <w:sz w:val="20"/>
          <w:szCs w:val="18"/>
          <w:lang w:eastAsia="zh-CN"/>
        </w:rPr>
        <w:t>短路逻辑</w:t>
      </w:r>
      <w:r>
        <w:rPr>
          <w:rFonts w:hint="eastAsia"/>
          <w:sz w:val="20"/>
          <w:szCs w:val="18"/>
        </w:rPr>
        <w:t>】】：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如果前一个条件已经可以得出最终结论，则后续条件不再执行。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&amp;&amp;：若前一个条件为false，则直接得出结论：false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利用此，可实现简单分支结构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||：若前一个条件为true，则直接得出结论：true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利用此，可实现简单选择结构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n = 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n&lt;10&amp;&amp;m&gt;10;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n&gt;=10&amp;&amp;m&lt;10;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//报错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 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n&lt;10||m&lt;10;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//报错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 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n&gt;=10||m&lt;10;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>如何利用短路逻辑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&amp;&amp;：简单分支：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即一个条件一件事，满足就执行，否则什么也不做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条件%%操作：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只有满足”条件“时，才执行”操作“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商品打折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price = 600;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price&gt;=500&amp;&amp;(price=price*0.8);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console.log(price);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||: 在两个值中挑一个有效的使用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值1 || 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Boolean(值1)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如果值1转为bool后为true，就用 值1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如果值1转为bool后为false，就用 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输出回复内容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reply = prompt("请输入回复内容");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alert(replay || "主人很懒，什么也没留下");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位运算：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左移和右移：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 &lt;&lt; n : 即左移，即m*2的n次方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相当于：m*Math.pow(2,n);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 &gt;&gt; n : 即右移，即m/2的n次方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相当于：m/Math.pow(2,n);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取整：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m&gt;&gt;&gt;0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m^0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m|0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相当于：parseInt(m);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扩展赋值运算：对特定赋值运算的【简写】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如果取出变量m中的值做计算，再将结果放回到m中保存时，就可以扩展复制运算简写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m=m+n  =&gt;  m+=n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将n累加到m中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m=m-n  =&gt;  m-=n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m*=n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m/=n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m%=n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如果每次只递增1或递减1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m++ =&gt; m+=1 =&gt; m=m+1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m-- =&gt; m-=1 =&gt; m=m-1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当递增递减运算符参与到另一个表达式内时，++和--有前后之分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【++m 和 m++】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相同：m（原值）的值一定 都加1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不同：前++，返回加之后的新值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 后++，返回加之前的旧值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作业：C语言实例100题：T2、T3、T5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30日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J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SCore-Day0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1、【***</w:t>
      </w:r>
      <w:r>
        <w:rPr>
          <w:rFonts w:hint="eastAsia"/>
          <w:b/>
          <w:bCs/>
          <w:sz w:val="20"/>
          <w:szCs w:val="18"/>
          <w:lang w:val="en-US" w:eastAsia="zh-CN"/>
        </w:rPr>
        <w:t>函数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1、什么是函数：封装一项任务步骤清单的代码段，再起一个名字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2、为什么使用函数：一项任务可能会被反复执行，而直接顺序编写的代码，无法重复利用，不便于维护。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3、何时使用函数：只要一项任务 可能被反复执行时，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都要先将任务定义在一个函数中，再反复调用函数。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4、优点：代码重用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5、如何定义：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声明：在内存中创建一个函数对象，来封装函数的定义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函数名(参数列表){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步骤清单;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返回值;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6、三要素：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 参数：接收函数执行时必要数据的变量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何时定义参数：当一项必须某些数据才能正常执行时，都要定义对应的参数。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如何定义参数："在函数名后的()中，不要var即可直接定义参数变量名"。每个参数变量之间用逗号分隔。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作用：1、提示调用者必须提供哪些数据才能正常执行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2、让函数变得更灵活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2、步骤清单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3、返回值：函数的执行结果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何时定义：如果调用者需要获得函数的执行结果时。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如何定义：return 返回值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退出函数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函数是一个"引用类型的对象"：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声明：1、用函数名定义一个变量；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2、创建函数对象，封装定义函数；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3、让函数名变量引用函数对象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调用：找到函数，并按照函数的步骤清单执行程序。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如何调用：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返回值 = 函数名(参数值列表);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参数值列表，尽量要和声明时的参数值列表中的个数和书序一致。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return只负责返回结果，不负责保存。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7、【***</w:t>
      </w:r>
      <w:r>
        <w:rPr>
          <w:rFonts w:hint="eastAsia"/>
          <w:b/>
          <w:bCs/>
          <w:sz w:val="20"/>
          <w:szCs w:val="18"/>
          <w:lang w:val="en-US" w:eastAsia="zh-CN"/>
        </w:rPr>
        <w:t>作用域</w:t>
      </w:r>
      <w:r>
        <w:rPr>
          <w:rFonts w:hint="eastAsia"/>
          <w:sz w:val="20"/>
          <w:szCs w:val="18"/>
          <w:lang w:val="en-US" w:eastAsia="zh-CN"/>
        </w:rPr>
        <w:t>(scope)】：一个变量的可用范围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1、全局作用域：window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全局变量：保存在全局作用域中的变量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特点：随处可用，可反复使用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2、函数作用域：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局部变量：在函数调用时，保存在函数作用域中的变量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特点：仅在函数内可用，不可重复使用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作用域规定了变量使用的顺序和优先级：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只要局部有，就不用全局的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局部没有，才去全局找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全局也没有就报错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函数调用的过程：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1、引擎找到函数定义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2、创建函数作用域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在函数作用域中保存局部变量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3、调用时，优先使用函数作用域中的局部变量。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除非局部没有，采用全局的。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4、函数调用后，函数作用域释放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其中的局部变量一同释放。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//例1、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//借用全局的a,把全局的变量a递增了1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//11,全局变量已经被修改了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//例2、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a=20;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//局部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console.log(c);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//10,全局变量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1260" w:leftChars="0" w:right="0" w:firstLine="42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//例3、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//带参后，相当于在函数内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隐式声明了一个变量a，是局部变量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//但未赋值，所以输出NaN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//例4、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//带参后，相当于在函数内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隐式声明了一个变量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a=20;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8、【</w:t>
      </w:r>
      <w:r>
        <w:rPr>
          <w:rFonts w:hint="eastAsia"/>
          <w:b/>
          <w:bCs/>
          <w:sz w:val="20"/>
          <w:szCs w:val="18"/>
          <w:lang w:val="en-US" w:eastAsia="zh-CN"/>
        </w:rPr>
        <w:t>声明提前</w:t>
      </w:r>
      <w:r>
        <w:rPr>
          <w:rFonts w:hint="eastAsia"/>
          <w:sz w:val="20"/>
          <w:szCs w:val="18"/>
          <w:lang w:val="en-US" w:eastAsia="zh-CN"/>
        </w:rPr>
        <w:t>(hoist)】：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在正式执行程序前，都会将所有"var声明的变量和 function 声明的函数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提前到"当前作用域的顶部"集中创建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//例1、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//传参,把a传了过来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a=100;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fun(10);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//例2、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//未传参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//undefined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//例3、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经过运行测试，可以得到正确结果的两端代码段：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代码段：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恢复后的代码段：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=&gt;var fun;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//仅声明提前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=&gt;function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fun(){console.log(1);}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function fun(){console.log(1);}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functionfun(){console.log(2);}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fun(){console.log(2);}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因为函数在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执行后就被销毁了，所以函数1已经不存在了，执行了两遍函数2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fun=100;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//TypeError: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=&gt;fun=100;//赋仍然保留在原位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//fun is not a function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//TypeError:fun is not a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9、</w:t>
      </w:r>
      <w:r>
        <w:rPr>
          <w:rFonts w:hint="eastAsia"/>
          <w:b/>
          <w:bCs/>
          <w:sz w:val="20"/>
          <w:szCs w:val="18"/>
          <w:lang w:val="en-US" w:eastAsia="zh-CN"/>
        </w:rPr>
        <w:t>按值传递</w:t>
      </w:r>
      <w:r>
        <w:rPr>
          <w:rFonts w:hint="eastAsia"/>
          <w:sz w:val="20"/>
          <w:szCs w:val="18"/>
          <w:lang w:val="en-US" w:eastAsia="zh-CN"/>
        </w:rPr>
        <w:t>:两个变量间赋值时，或者"将变量作为函数的参数"传入函数时。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其实，只是"将【原变量中的值】"复制一个副本给对方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后果：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原始类型的值</w:t>
      </w:r>
      <w:r>
        <w:rPr>
          <w:rFonts w:hint="eastAsia"/>
          <w:sz w:val="20"/>
          <w:szCs w:val="18"/>
          <w:lang w:val="en-US" w:eastAsia="zh-CN"/>
        </w:rPr>
        <w:t>】：修改新变量，不影响原变量；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buy(card){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card-=3;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console.log("余额 "+card);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card=10;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//var声明的变量会被提前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buy(card);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//7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"按值传递，即将实参变量的值复制一份副本给方法的形参变量"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引用类型的对象</w:t>
      </w:r>
      <w:r>
        <w:rPr>
          <w:rFonts w:hint="eastAsia"/>
          <w:sz w:val="20"/>
          <w:szCs w:val="18"/>
          <w:lang w:val="en-US" w:eastAsia="zh-CN"/>
        </w:rPr>
        <w:t>】：复制的是"【对象地址】"的一个副本，原对象依然只有一个。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结果：新旧变量同时引用同一个对象。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结果任何一方修改，另一方都受影响。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eat(baos){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baos.length--;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console.log(String(baos));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baos=["包","包","包","包","包",];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//数组，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eat(baos);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//"包","包","包","包"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console.log(String(baos));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//"包","包","包","包"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全局函数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ES标准中规定的，浏览器厂商已经实现的，不需要任何对象就可直接调用的函数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W3C离线手册--&gt;JavaScript--&gt;JavaScript对象--&gt;JS Functions 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parseInt();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parseFloat();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isNaN(num);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//alert();  不是全局函数，属于 BOM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//getElementById();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--&gt; DOM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其他全局函数：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编码解码</w:t>
      </w:r>
      <w:r>
        <w:rPr>
          <w:rFonts w:hint="eastAsia"/>
          <w:sz w:val="20"/>
          <w:szCs w:val="18"/>
          <w:lang w:val="en-US" w:eastAsia="zh-CN"/>
        </w:rPr>
        <w:t>：(不是加密)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问题1：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URI标准不允许使用"多字节字符"，如果使用会乱码。汉字属于多字节字符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解决：（所以要）将多字节字符编码为单字节字符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【采用utf-8编码：一个汉字  3字节】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如何编码：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code=encodeURI(str);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如何解码：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code=decodeURI(str);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wd=prompt("百度一下");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alert("http://www.baidu.com/s?wd"+encodeURI(wd));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alert("服务器解码"+'\n'+"http:www.baidu.com/s?wd="+decodeURI(wd));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问题2：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URI标准还不允许使用"保留字符"：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encodeURI 和 decodeURI 无法编码解码保留字符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encodeURIComponent() 编码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decodeURIComponent() 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既可编码保留字符，又可编码多字节字符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eval：执行字符串格式的js代码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isFinite：判断一个数值是否在有效范围内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js中除数为0，不会报错，而是返回infinity。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判断一个数是不是无穷大：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isFinite(num); 返回true，说明num 在有效范围内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返回false，说明num是无穷大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/*************************************************************************/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/***利用分支结构的特点简化代码：短路逻辑、三目运算符、switch case语句*****/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/************************************************************************/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分支结构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什么是分支结构：让程序根据不同的条件执行不同的操作。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包括：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1、一个条件，一件事，满足就做，不满足就什么也不做。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如果操作简单：利用短路逻辑实现：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短路：条件&amp;&amp;操作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即只有满足"条件"，才"操作"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如果操作复杂：使用if结构：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2、一个条件，两件事，二选一执行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</w:t>
      </w:r>
      <w:r>
        <w:rPr>
          <w:rFonts w:hint="eastAsia"/>
          <w:b/>
          <w:bCs/>
          <w:sz w:val="20"/>
          <w:szCs w:val="18"/>
          <w:lang w:val="en-US" w:eastAsia="zh-CN"/>
        </w:rPr>
        <w:t>三目</w:t>
      </w:r>
      <w:r>
        <w:rPr>
          <w:rFonts w:hint="eastAsia"/>
          <w:sz w:val="20"/>
          <w:szCs w:val="18"/>
          <w:lang w:val="en-US" w:eastAsia="zh-CN"/>
        </w:rPr>
        <w:t>（三元/条件）</w:t>
      </w:r>
      <w:r>
        <w:rPr>
          <w:rFonts w:hint="eastAsia"/>
          <w:b/>
          <w:bCs/>
          <w:sz w:val="20"/>
          <w:szCs w:val="18"/>
          <w:lang w:val="en-US" w:eastAsia="zh-CN"/>
        </w:rPr>
        <w:t>运算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如何使用：条件?操作1:操作2;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如果满足条件，执行操作1，否则执行操作2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"如果根据不同的条件选择不同的值"时，也可以：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三目：条件?值1:值2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如果满足条件，就用值1，否则用值2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eg：【【</w:t>
      </w:r>
      <w:r>
        <w:rPr>
          <w:rFonts w:hint="eastAsia"/>
          <w:b/>
          <w:bCs/>
          <w:sz w:val="20"/>
          <w:szCs w:val="18"/>
          <w:lang w:val="en-US" w:eastAsia="zh-CN"/>
        </w:rPr>
        <w:t>判断平年闰年</w:t>
      </w:r>
      <w:r>
        <w:rPr>
          <w:rFonts w:hint="eastAsia"/>
          <w:sz w:val="20"/>
          <w:szCs w:val="18"/>
          <w:lang w:val="en-US" w:eastAsia="zh-CN"/>
        </w:rPr>
        <w:t>】】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console.log((y%4==0&amp;&amp;y%100!=0||y%400==0)?"闰年":"平年");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满足条件才执行的代码段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不满足条件才执行的代码段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3、多个条件，多件事，多选一执行：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如果操作简单：三目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条件1?操作1: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条件2?操作2: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...?  ...: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默认操作;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//【该步不能省略】，不同于下一个复杂操作中的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计算可莱托指数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clt(h,w){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//传入两个参数，身高体重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r=w/(h*h);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console.log(r&gt;25?"胖":r&lt;20?"瘦":"正常");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clt(1.75,64);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if(条件1){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操作1;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 if(条件2){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 if(...){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//该步也可省略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默认操作;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4、如果所有条件都是等于比较时：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switch(表达式){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值1: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操作1;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值2: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...: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 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default: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先计算表达式的值，用该值依次和每个case后的值做 全等===比较。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如果表达式的值 全等于 某个case的值，则进入该case下执行内部的操作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默认情况下，执行完当前case中的操作后，会继续触发之后所有的case操作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break;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//退出当前结构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一般在每个case之间用break阻断传导。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何时不需要break？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1、最后一个操作后，不加 break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2、相邻两个case执行相同的操作时，不加break。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 和 else if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前者 仅用于等于比较的条件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后者可用任意条件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 (Boolean(条件)) else if()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自带隐式转换，将条件转为boolean，效率稍微低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不带隐式转换的等于比较，效率稍微高。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作业：c语言100题：T1、T11、T12、T13、T14、T16、T21、T22、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1日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JSCore-Day03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循环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1、什么是循环：让程序反复执行同一段代码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2、如何使用：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三要素：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1、循环条件：让循环可以继续执行的条件。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2、循环变量：在循环条件中，用作比较的变量。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循环变量总是向着不满足循环条件的趋势变化。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3、循环体：循环反复执行的代码段。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三种循环：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1、当"循环变量的变化没有规律时"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循环变量 = 值;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while(循环条件){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迭代变化循环变量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2、先执行循环体，再判断循环条件，决定是否继续。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循环变量 = 值;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do{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迭代变化循环变量;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}while(循环条件);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区别：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只看第一次循环条件是否满足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如果第一次的条件都满足，则两者完全等效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如果第一次的条件不满足，则：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while一次都不执行，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do while至少可执行一次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总结：退出循环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1、用循环条件控制退出 -- 优雅，但是难度大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-- 仍然建议使用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2、用break退出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-- 野蛮，但是随意，简单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3、当循环条件的变化有规律时：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循环变量=值;循环条件;迭代变化循环变量){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//1-100累加计算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sum=0;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i=1;i&lt;=100;i++){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sum+=i;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console.log(sum);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特殊写法：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1、在第一部分中：可同时声明并初始化多个变量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2、第三部分中，可同时执行多个短小的操作，用逗号分隔，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//利用上述写法简化代码，实现1-100的累加计算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sum=0,i=0;i&lt;=100;sum+=i++);//尤其注意;不能省略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console.log(sum);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3、死循环：while(true)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for(;;)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eg：（见demo-02）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count=0;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n=0;n&lt;5;y+=n==0?1:4){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//n是输出润年的个数，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输出5个即可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count++;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(y%4==0&amp;&amp;y%100!=0||y%400==0)&amp;&amp;(n++,console.log(y));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//若果是闰年，就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把n+1，并且输出该y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console.log(count);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【补】：其实，if、else、for、while之后只有一句话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可省略{} -- 禁止使用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1260" w:leftChars="0" w:right="0" w:firstLine="42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复杂循环:2步: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1. 截取片段，总结公式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2. 用循环，反复调用公式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1、什么是数组：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内存中连续存储多个数据的存储空间，在起一个名字。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数组是 引用类型 的对象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2、为什么：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程序 = 数据结构 + 算法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算法：解决问题的步骤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数据结构：数据在内存中的组织结构。好的数据结构可以极大提高程序的执行效率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3、何时使用：存储多个相关的数据时，用数组二不用变量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4、如何使用数组：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1、创建数组：3个场景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1、创建一个空数组：2种：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arr=[];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//创建一个新数组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Array();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创建  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何时使用：创建数组，不确定数组元素的内容。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2、创建数组同时，初始化数组元素：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arr=[值1,值2,值3,...];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Array[值1,值2,值3,...];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创建 数组 向数组中加入...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何时使用：创建数组时，已经知道每个元素的内容。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3、创建n个空元素的数组：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Array(n);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何时使用：创建数组仅知道将来元素个数不确定元素内容时。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2、访问数组元素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先找到数组的变量，再使用下标在数组内找到指定位置的元素。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下标：数组中唯一标识一个元素的存储位置的序号。默认从0开始，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连续递增不重复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比如：arr[i] 访问arr数组中下标为i位置的元素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每个元素的用法和普通变量，完全一样。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 又称为 一组变量的集合，再起一个统一的名字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【补】: 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垃圾回收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：清除不再使用的对象，释放存储空间。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对象：内存中存储多个数据的存储空间。其占用内存比普通变量大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垃圾回收进程（器）：是一个专门负责释放不再使用的对象的小程序。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是js引擎自带的自动执行的后台程序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对声明周期：（垃圾回收的原理）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1、创建对象时，垃圾回收器会标记该对象的引用计数器为1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引用计数器：记录一个对象被几个变量引用着。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2、使用对象过程中，只要多一个变量引用该对象，计数器就+1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3、当主动为一个变量赋值为null时，就释放了该变量对对象的引用。计数器就-1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4、如果一个对象不再被任何变量引用，计数器就变为0，垃圾回收器就释放对象。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建议：在使用完一个较大的对象后，都要主动用null释放对该对象的引用。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强调：【"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JS中数组的三大差别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"】：（三个不限制）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1、不限制数组元素的个数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可随时在任何位置添加新元素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只要为该位置强行赋值，数组就会自动在该位置创建一个新元素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2、不限制数组元素的数据类型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3、不限制下标越界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"JS中数组越界，不会报错! 而是返回undefined"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数组的length属性：表示数组中元素的个数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固定套路：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1、如何获得数组最后一个元素：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arr[arr.length-1]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数组的length属性，永远是最大下标+1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 如何获得数组倒数第n个元素：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arr[arr.length-n]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2、如何在数组末尾追加新元素：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arr[arr.length]=新值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"稀疏数组"：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数组元素的下标不连续的数组。但是其length属性却始终是最大下标+1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3、数组缩容：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arr.length-n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数组遍历：依次获取数组中每个元素，对每个元素执行相同的操作。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i=0;i&lt;=arr.length;i++){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arr[i];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//当前正在遍历的元素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索引数组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】：下标都是数字的数组（即上述常规数组）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关联数组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】：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什么是：可自定义下标名称的数组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为什么：索引数组的下标没有实际意义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何时使用：只要希望每个元素由特定意义就要自定义下标名。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如何创建：2步：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1、先创建一个空数组；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2、向数组中添加新元素，下标要"用自定义的字符串"作为名称。</w:t>
      </w: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【"关联数组中的length属性失效，永远为0"】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遍历关联数组中每个属性：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for(var key in arr){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arr[key]</w:t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//当前属性值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in：依次获取arr中的每个属性名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key:用来保存in本次返回的属性名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关联数组，也成为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hash数组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hash(散列)算法：接收一个字符串，计算出一个尽量不重复的序号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特点：不同的字符串，尽量算出不重复的字符串。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同一个字符串，算出的结果一定相同。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所以hash中的下标(key)不可重复，是唯一的。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存储原理：先将该元素的下标名称交给hash算法，计算出一个尽量不重复的存储位置。将数据保存到该位置。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取值：将 要查找的下标名称交给hash算法，计算出和存储时完全一致的位置。直接通过地址找到元素。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索引数组：查找未知位置的元素，只能靠遍历。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缺点：受元素个数和元素存储位置的影响极大。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HASH数组：只要知道元素的属性名，不需要遍历，即可直接获得元素的内容。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优点：查找速度极快，且和元素个数和存储位置无关。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数组API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数组："封装一组连续的数据，并提供对数据进行操作的API"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API: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1、to str: 2种：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String(arr):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将数组中每个元素转为字符串并且用逗号链接。  --  拍照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arr.join("连接符")：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将数组中每个元素转换为字符串，用自定义的“连接符”连接每个元素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固定套路：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1、无缝拼接: var str=arr.join("")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2、将数组中的元素拼接为页面的HTML代码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2、拼接和截取："都无法直接修改原数组"，而是返回新书组，用变量接住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拼接：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var newArr = 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arr1.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concat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(值1,值2,arr2,值3,...)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将值1，值2...拼接到arr1之后，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强调：concat可以打散数组类型的参数为单个元素，逐个拼接。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截取子数组：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subArr=arr.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slice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(starti,endi+1);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"复制"出arr中starti位置开始，到endi位置的元素组成新数组返回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特点：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1、slice：含头不含尾，结束位置要+1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2、支持负数参数：表示倒数第i个位置。其实执行的还是length-n。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3、如果从starti的位置直接截取到结尾，就省略第二个参数。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splice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：删除元素、插入元素、替换元素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【"直接修改原数组"】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删除：arr.splice(starti,n)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删除arr中starti位置开始的n个元素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其实，splice方法会返回 被删除的元素 组成的临时数组，用于后续的操作。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插入：arr.splice(starti,0,值1,值2,...)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在arr的starti位置插入值1，值2，...，原starti位置的值及其之后的值自动向后顺移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但是splice与concat不同，不支持数组类型的参数，无法打散数组。（会变成二维数组）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替换：arr.splice(starti,n,值1,值2,...)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先删除starti位置的n个元素，再在starti位置插入值1，值2，...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reverse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：颠倒数组中的元素：【直接修改原数组】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arr.reverse();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只是机械的将数组颠倒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4日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1、***排序：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冒泡排序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arr.sort();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默认：将数组中每个元素都转为字符串，再升序排序。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何时：仅限于排序字符串时。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（因此会遇到的问题是：当对字符串122、23排序是，会认为23&gt;122）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1、【"</w:t>
      </w:r>
      <w:r>
        <w:rPr>
          <w:rFonts w:hint="eastAsia"/>
          <w:b/>
          <w:bCs/>
          <w:sz w:val="20"/>
          <w:szCs w:val="18"/>
          <w:lang w:val="en-US" w:eastAsia="zh-CN"/>
        </w:rPr>
        <w:t>自定义比较器函数</w:t>
      </w:r>
      <w:r>
        <w:rPr>
          <w:rFonts w:hint="eastAsia"/>
          <w:sz w:val="20"/>
          <w:szCs w:val="18"/>
          <w:lang w:val="en-US" w:eastAsia="zh-CN"/>
        </w:rPr>
        <w:t>"】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比较器函数：专门比较任意两数大小的函数：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规定：function 函数名(a,b){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//此处函数名:compare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如果a&gt;b就返回正数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如果a&lt;b就返回负数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否则返回0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即    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2、将比较器函数作为参数，传入sort方法中。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arr.sort(compare);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【"强调：不加()"】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sort方法的原理：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1、"如果函数执行时缺少一段逻辑（代码段），就需要用函数类型的参数，从外部传入。"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从外部传入的函数，在内部被调用。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强调：将函数作为参数传递时，不加()。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2、js的作用域  与  java的作用域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js：2级：全局、函数作用域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会导致：js中块中声明的变量，出了块，依然可用。甚至会被声明提前到块外。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java：3级：全局、函数、块(if、for ...)作用域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java中块中声明的变量，出了块，无法使用。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3、创建函数：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如果不希望被提前，可用：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函数名=function(...){//原为：function 函数名(){...}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揭示了：函数其实也是一个对象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函数名其实就是引用函数对象的普通变量而已。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【颠倒比较器函数的正负号，就可改升序为降序】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compare(a,b){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return -(a-b);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栈和队列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js中没有专门的栈和队列类型，都是用普通数组模拟的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一端 封闭，只能从另一端进入的数组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FILO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何时使用：只要希望始终使用最新加入数组的元素时，就用栈结构。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1、结尾出入栈：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1、入栈：arr.push(值)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2、出栈：var last=arr.pop();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优点：每次出入栈，其余元素的位置不受影响。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2、开头出入栈：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1、入栈：arr.unshift(值);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2、出栈：var first=arr.shift();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缺点：每次出入栈，其余元素的位置都会受影响。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2、队列：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只能从一端进入，从另一端出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FIFO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1、结尾入队列：arr.push(值);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2、开头入队列：var.first=arr.shift();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何时使用：必须按照先来后到的顺序使用元素时。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3、二维数组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什么是二维数组：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数组中的元素，又引用了另一个子数组。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1、存储横行、竖列的二维数组时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2、需要对数组中的元素进行进一步细分类时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如何创建：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1、在创建时，初始化数组内容：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arr=[[值1,值2,...],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[值1,值2,...],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...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2、先创建空数组，再添加子数组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arr=[值1,值2,...];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3、访问二维数组中的元素：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arr[r][c];......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强调：二维数组，行下标不能越界，会报错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for(var r=0;r&lt;arr.length;r++){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for(var c=0;c&lt;arr[r].length;c++){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arr[r][c];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//当前元素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</w:t>
      </w:r>
      <w:r>
        <w:rPr>
          <w:rFonts w:hint="eastAsia"/>
          <w:b/>
          <w:bCs/>
          <w:sz w:val="20"/>
          <w:szCs w:val="18"/>
          <w:lang w:val="en-US" w:eastAsia="zh-CN"/>
        </w:rPr>
        <w:t>String</w:t>
      </w:r>
      <w:r>
        <w:rPr>
          <w:rFonts w:hint="eastAsia"/>
          <w:sz w:val="20"/>
          <w:szCs w:val="18"/>
          <w:lang w:val="en-US" w:eastAsia="zh-CN"/>
        </w:rPr>
        <w:t>：一串字符组成的只读数组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1、也可以用下标访问每个字符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2、也有length属性，表示字符的个数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3、用for遍历每个字符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4、凡是'不会直接修改原数组的方法'，字符串也可使用，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如：slice、concat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字符串也叫内置对象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【"内置对象"】：ES标准中规定的，浏览器厂商已经实现的对象。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共 11 个：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String Number  Boolean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  Date    Math     RegExp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Error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Function Object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Global(浏览器中被window代替了)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包装类型</w:t>
      </w:r>
      <w:r>
        <w:rPr>
          <w:rFonts w:hint="eastAsia"/>
          <w:sz w:val="20"/>
          <w:szCs w:val="18"/>
          <w:lang w:val="en-US" w:eastAsia="zh-CN"/>
        </w:rPr>
        <w:t>"：专门封装原始类型的值，并提供对原始类型的值进行操作的API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何时使用：只要试图对原始类型的值调用方法时，都会自动创建包装类型的对象，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来封装原始类型的值。调用的方法其实是包装类型对象的。而不是原始类型值的。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包装类型的对象，一旦方法执行完，就释放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n=123.456;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console.log(n.toFixed(2));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实际上浏览器操作的是：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n=123.456;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console.log(new Number(n).toFixed(2));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String API</w:t>
      </w:r>
      <w:r>
        <w:rPr>
          <w:rFonts w:hint="eastAsia"/>
          <w:sz w:val="20"/>
          <w:szCs w:val="18"/>
          <w:lang w:val="en-US" w:eastAsia="zh-CN"/>
        </w:rPr>
        <w:t xml:space="preserve"> : 所有String API都无法修改原字符串，而是返回新字符串。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1、大小写转换：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何时使用：在不区分大小写时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如何转换：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str=str.toUpperCase();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//转大写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str=str.toLowerCase();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ab/>
      </w:r>
      <w:r>
        <w:rPr>
          <w:rFonts w:hint="eastAsia"/>
          <w:sz w:val="20"/>
          <w:szCs w:val="18"/>
          <w:lang w:val="en-US" w:eastAsia="zh-CN"/>
        </w:rPr>
        <w:t>//转小写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2、获取指定位置的字符：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获取指定位置的字符：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str.charAt(i)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&lt;=&gt;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str[i]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获取指定位置字符的Unicode号：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str.charCodeAt(i);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5日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String字符串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截取子字符串：3种方式：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str.slice(starti,endi+1)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用法同数组的slice：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2、"支持负数参数"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3、省略第二个参数的话，表示截到结尾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str.substring(starti,endi+1)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2、省略第二个参数的话，表示截到结尾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不同："不支持负数参数"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如果使用倒数第n位，用 length-n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str.substr(starti,n)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从starti开始，截取n个。不用考虑含头不含尾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查找关键词</w:t>
      </w:r>
      <w:r>
        <w:rPr>
          <w:rFonts w:hint="eastAsia"/>
          <w:sz w:val="20"/>
          <w:szCs w:val="18"/>
          <w:lang w:val="en-US" w:eastAsia="zh-CN"/>
        </w:rPr>
        <w:t>"：4种方法：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u w:val="single" w:color="auto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1、查找一个固定的关键词 的 【位置】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在str中从from位置开始，找到下一个“关键词”所在位置。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如果找到，返回关键词第一个字符的下标位置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特殊：如果省略 fromi 表示 从0位置开始。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强调：indexOf每次只找fromi 之后的 下一个 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解决：用循环反复调用indexOf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每次都将fromi改为当前位置之后，直到返回-1结束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2、var i=str.lastindexOf("关键词",fromi);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在str中从fromi位置开始，找前一个“关键词”所在的位置。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返回值：同indexOf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特殊：省略fromi表示从length-1开始。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何时使用：只要查找一个固定的关键词的位置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问题：无法使用 模式匹配 的方式查找关键词。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即不支持正则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2、判断是否包含 和正则表达式匹配的 关键词：（支持正则）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i=str.search(/正则表达式/i);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表示：在str中查找第一个和正则匹配的关键词的位置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说明：第二个/后+i，表示不区分大小写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不加，默认区分大小写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强调："search永远只能返回第一个关键词的位置"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"不能返回关键词的内容，也无法获得之后更多的关键词"。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返回值：如果找到，返回关键词的位置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存在问题：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永远只能找第一个且无法获得关键词的准确内容。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3、获取所有关键词的  【内容】：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kwords=str.match(/正则/ig);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 获取str中所有  和正则匹配的关键词，将其 保存在结果数组 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说明：g表示全部。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如果不加g，默认只查找第一个。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null 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今后，都要先判断是不是null，再操作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console.log(kwords!=null ? "共找到"+kwords.length+"个关键词"+String(kwords) : "没找到");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如果不加g：会将完整关键词放在数组的第0个元素。同时为数组添加index属性，标记关键词的位置。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如果正则中包含分组，还会将每个分组匹配的子内容，分别放在数组的后续元素中。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存在的问题："只能获得内容，无法获得每个关键词的位置"。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解决：参见第4种方法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4、可获得每个关键词的  【内容和位置】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reg.exec()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......[下一天待续]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替换</w:t>
      </w:r>
      <w:r>
        <w:rPr>
          <w:rFonts w:hint="eastAsia"/>
          <w:sz w:val="20"/>
          <w:szCs w:val="18"/>
          <w:lang w:val="en-US" w:eastAsia="zh-CN"/>
        </w:rPr>
        <w:t>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str=str.replace(/正则/ig,"替换值")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表示：将str中所有和正则匹配的关键词都替换为“替换值”，再将生成的新字符串，存回str。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高级替换：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//把函数作为参数传入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str=str.replace(/正则/ig,function(kword){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'替换值';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str=str.replace(/我[去草]{1,2}/g,function(kword){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kword.length==2 ? "**" : "***";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依次找到str中每个和正则匹配的关键词，传给函数的kword参数。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函数内根据本次找到的关键词，计算出不同的替换值。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replace会将函数返回的替换值，替换到字符串。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 部分替换关键词：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1、将正则表达式分组：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2、从函数的第二个参数开始，依次获得每次匹配的关键词的分组内容。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//该段代码实现：匹配 我去、我去去 或者 我草、我草草，然后把 去、去去 或 草、草草 字替换成 *、** 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str=str.replace(/我[去草]{1,2}/g,function(kword,$1,$2){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$1+($2.length==1 ? "*" : "**");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衍生功能：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删除</w:t>
      </w:r>
      <w:r>
        <w:rPr>
          <w:rFonts w:hint="eastAsia"/>
          <w:sz w:val="20"/>
          <w:szCs w:val="18"/>
          <w:lang w:val="en-US" w:eastAsia="zh-CN"/>
        </w:rPr>
        <w:t>：其实就是将关键词替换成字符串""。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格式化</w:t>
      </w:r>
      <w:r>
        <w:rPr>
          <w:rFonts w:hint="eastAsia"/>
          <w:sz w:val="20"/>
          <w:szCs w:val="18"/>
          <w:lang w:val="en-US" w:eastAsia="zh-CN"/>
        </w:rPr>
        <w:t>：需要2步：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1、用正则将  要格式化的字符串分组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2、在replace的第二个参数中，用$n代替第n个分组的子内容，拼接格式。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分隔</w:t>
      </w:r>
      <w:r>
        <w:rPr>
          <w:rFonts w:hint="eastAsia"/>
          <w:sz w:val="20"/>
          <w:szCs w:val="18"/>
          <w:lang w:val="en-US" w:eastAsia="zh-CN"/>
        </w:rPr>
        <w:t>"：将str按照指定的分隔符，分割为多个子字符串。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subs=str.split("分隔符");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str.split(/正则/);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//如 当天练习 05-分离邮箱账号中 用户名 与 域名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固定套路：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1、将字符串打散为"字符数组"：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chars=str.split("");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2、按指定字符分隔：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subs=str.split("分隔符");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3、将页面元素的内容，转化为数组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正则表达式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什么是正则表达式：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描述一个字符串中，字符出现规律的规则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为什么：可以使用模式进行模糊匹配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何时使用：查找，替换，切割，验证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1、最简单的正则 就是关键词原文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2、字符集：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规定一位字符可用的 备选字符 列表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何时使用：只要某一位字符，有多个备选时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如何使用：[备选字符的列表]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强调：1个字符集，默认只能匹配一位字符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简写：如果字符集中的字符，部分unicode连续，可用 - 省略中间的简写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比如：1位数字：[0-9]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1位小写字母：[a-z]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1位字母：[A-Za-z]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1位汉字：[\u4e00-\u9fa5]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如果表示 除了xxx之外，用 [^xxx]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3、预定义字符集：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对常用字符集的简化：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1位数字：\d  =&gt;  [0-9]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1位字母数字或下划线：\w  =&gt;  [0-9A-Za-z]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1位空字符：\s  =&gt;  空格，换行，制表符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1位任意字符：.  =&gt;  除回车、换行外的一切字符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如果需求和预定义字符集完全匹配，才能使用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如果需求和预定义字符集不匹配，就必须使用普通字符集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4、量词：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规定一个字符集出现次数的规则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有明确数量限制的：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字符集{min,max}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字符集最少出现min次，最多不能超过max次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字符集{n,}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匹配字符n的出现次数 &gt;=n 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字符集{n}       匹配字符集必须 n 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没有明确数量限制：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？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0次或1次   即可有可无，最多1次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&gt;=0次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即0次或多次字符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+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&gt;=1次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即1次或多次  至少1个 ，多了不限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5、选择和分组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选择：|  表示：或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正则1|正则2   表示只要和任意一个正则匹配，就符合规则。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分组：()划分子表达式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"在线分析正则表达式的网站"：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"http://regexper.com/"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6、匹配指定位置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^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字符串开始位置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读作 ”以xxx开头“ 或 开头的”xxx“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强调：放在正则的开头，表示字符串的开始位置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放在字符集[]内部的开头，表示除了xxx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$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字符串结束位置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xxx$   读作： 以xxx结尾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强调：如果同时前加^，后加$，表示必须从头到尾完整匹配。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--验证功能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如果不加，只要部分匹配就会验证通过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\b  匹配单词边界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开头，结尾，空格，字符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\b单词\b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</w:t>
      </w:r>
      <w:r>
        <w:rPr>
          <w:rFonts w:hint="eastAsia"/>
          <w:b/>
          <w:bCs/>
          <w:sz w:val="20"/>
          <w:szCs w:val="18"/>
          <w:lang w:val="en-US" w:eastAsia="zh-CN"/>
        </w:rPr>
        <w:t>密码强度</w:t>
      </w:r>
      <w:r>
        <w:rPr>
          <w:rFonts w:hint="eastAsia"/>
          <w:sz w:val="20"/>
          <w:szCs w:val="18"/>
          <w:lang w:val="en-US" w:eastAsia="zh-CN"/>
        </w:rPr>
        <w:t>"】：预判  排除法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至少包含一位大写字母以及一位数字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1、预判："不都是 小写字母和数字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 至少包含一位 大写字母 或 其他字符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(?![a-z0-9]+$)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2、预判："不都是 字母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说明至少包含一位数字或其他字符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(?![A-Za-z]+$)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3、正则："只能由 字母和数字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排除了之前 其他字符的可能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[A-Za-z0-9]{8,10}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放在一起：在前后加上 ^ 、$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^(?![a-z0-9]+$)(?![A-Za-z]+$)[A-Za-z0-9]{8,10}$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JSCore-Day06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RegExp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什么是正则表达式对象：封装一条正则表达式，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提供使用该正则表达式执行验证和查找的API。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1、既查找每个关键词内容，又查找位置的时候。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2、格式验证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如何创建：2种方法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1、使用直接量：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reg=/正则/ig;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//此处变量reg成为了正则表达式对象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何时使用：如果正则表达式是固定的，不需要运行时动态生成。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字符冲突：直接量中，正则内部如果包含 / ，需要转义为 \/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2、使用new关键字创建：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reg=new RegExp("正则","ig");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何时使用：如果正则表达式需要在 运行时动态生成。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强调：正则前后不需要加 / 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字符冲突：如果正则中包含 " ' \ 等字符，都需要转义。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正则API：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查找关键词：4种：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1、查找一个固定的关键词 的 【位置】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2、var i=str.lastindexOf("关键词",fromi);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问题：不支持正则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2、判断有没有包含和正则匹配的关键词：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i=str.search(reg);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问题：永远从 0 位置开始，始终只能找第一个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3、获得所有关键词内容：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kwords=str.match(reg);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//加g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问题：无法获得每个关键词的位置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4、既找每个关键词的位置，又找内容。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arr=reg.exec(str);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在str中找下  一个  关键词的位置和内容，保存在数组arr中。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【补】："reg对象的lastIndex属性"：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表示下次从lastIndex位置开始匹配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默认为0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1、用reg去str中匹配一个关键词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2、将本次找到的关键词"内容"，放在arr的第一个元素中，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同时将关键词的"位置"记录在arr.index属性中。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3、自动将reg的"lastIndex属性"调整为当前位置之后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如果找到：同 match方法不加 g 时 情况完全一样，也就是只查找第一个。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arr[0] -&gt; 本次找到的完整关键词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如果正则中有分组，那么：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arr[1]...-&gt; 获得第n个分组的子内容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如何使用：用循环，反复调用exec，直到返回null为止。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【课堂练习01中的问题】：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【课堂练习01中的问题】：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正则：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贪婪模式</w:t>
      </w:r>
      <w:r>
        <w:rPr>
          <w:rFonts w:hint="eastAsia"/>
          <w:sz w:val="20"/>
          <w:szCs w:val="18"/>
          <w:lang w:val="en-US" w:eastAsia="zh-CN"/>
        </w:rPr>
        <w:t>：默认匹配尽量长的符合规则的字符串。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懒惰模式</w:t>
      </w:r>
      <w:r>
        <w:rPr>
          <w:rFonts w:hint="eastAsia"/>
          <w:sz w:val="20"/>
          <w:szCs w:val="18"/>
          <w:lang w:val="en-US" w:eastAsia="zh-CN"/>
        </w:rPr>
        <w:t>：让正则仅匹配最短的符合规则的字符串。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如何将贪婪改为懒惰：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.*?    .+?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验证格式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bool=reg.test(str);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验证str是否满足reg的格式要求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满足则返true，否则返回false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强调：一般验证都是要从头到尾完整匹配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都要前加 ^，后加 $。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Math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专门封装数学计算所用的API或常量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何时使用：只要执行数学计算时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创建：Math不能new！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API：所有API都用 Math 直接调用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1、上取整：只要小数点超过，就取下一个整数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Math.ceil(num);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2、下取整：舍弃小数部分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Math.floor(num);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只能对纯数字  下取整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对比：parseInt(str);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转换为number，去掉结尾的非数字字符。舍弃小数部分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3、四舍五入取整：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Math.round(num);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强调：只能取整，不能设定小数位数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对比：</w:t>
      </w:r>
      <w:r>
        <w:rPr>
          <w:rFonts w:hint="eastAsia"/>
          <w:b/>
          <w:bCs/>
          <w:sz w:val="20"/>
          <w:szCs w:val="18"/>
          <w:lang w:val="en-US" w:eastAsia="zh-CN"/>
        </w:rPr>
        <w:t>toFixed(d)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参数上来说：round  无法指定小数位数，只能取整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toFixed(d) 可指定小数位数，可按任意小数位数四舍五入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返回值："round   返回num，可直接参与算数计算"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"toFixed 返回str，都要提前类型转换，再做加法"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强调：小心舍入误差。-- 例 03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2、乘方和开平方：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Math.pow(底数,幂)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Math.sqrt(num) 开平方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3、最大值和最小值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Math.max(值1,值2,...)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Math.min(值1,值2,...)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强调：max和min不支持数组类型的参数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无法获得数组中的最大值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Math.max.apply(null,arr)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4、【</w:t>
      </w:r>
      <w:r>
        <w:rPr>
          <w:rFonts w:hint="eastAsia"/>
          <w:b/>
          <w:bCs/>
          <w:sz w:val="20"/>
          <w:szCs w:val="18"/>
          <w:lang w:val="en-US" w:eastAsia="zh-CN"/>
        </w:rPr>
        <w:t>随机数</w:t>
      </w:r>
      <w:r>
        <w:rPr>
          <w:rFonts w:hint="eastAsia"/>
          <w:sz w:val="20"/>
          <w:szCs w:val="18"/>
          <w:lang w:val="en-US" w:eastAsia="zh-CN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Math.random(): 产生0-1之间的随机数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公式：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如果从任意min-max之间取随机整数：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parseInt(Math.random()*(max-min+1)+min)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如果从0-max之间：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parseInt(Math.random()*(max+1))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Date</w:t>
      </w:r>
      <w:r>
        <w:rPr>
          <w:rFonts w:hint="eastAsia"/>
          <w:sz w:val="20"/>
          <w:szCs w:val="18"/>
          <w:lang w:val="en-US" w:eastAsia="zh-CN"/>
        </w:rPr>
        <w:t>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什么是日期对象：封装一个时间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提供操作时间的API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何时使用：只要保存时间和日期，以及对时间进行操作时。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创建：3种场景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1、创建日期对象，保存当前时间：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now=new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强调：now封装的是客户端本地时间。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2、创建日期对象，保存自定义时间。 -- 2种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date=new Date('yyyy/MM/dd hh:mm:ss');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//√√√√√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date=new Date('yyyy,MM-1,dd,hh,mm,ss');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1、如果不关心时分秒，可省略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2、如果使用数字设置时间，月份要-1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复制日期对象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因为日期的计算，都是直接修改原日期对象。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何时复制："如果希望同时保留开始时间和截止时间时，都要先复制，再计算"。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如何复制：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date1=new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date2=new Date(date1.getTime());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说明：.getTime()可省略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原理：日期对象中保存的其实是一个巨大的毫秒数。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是1970年1月1日0点至今的毫秒数。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分量：FullYear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Month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Hours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Minutes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Seconds Milliseconds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1、每个分量都有一对getXXX/setXXX方法。此处XXX即该分量名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其中，date.getXXX方法负责获取指定分量的值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date.setXXX(n)方法负责修改指定分量的值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"例外：星期Day没有setDay方法"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2、命名：年月日星期，没有s结尾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时分秒毫秒，都有s结尾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3、取值范围（返回值）：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只有月中的日 Date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 1~31 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其余都是 从 0 ~ 进制-1 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"Month：0~11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需要修正"：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计算机中的月份比现实中的少1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Date：1~31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Day：0~6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星期日是第一天，即0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Hours：0~23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Minutes/Seconds：0~59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应用：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日期计算：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1、两个日期对象可相减：得到毫秒差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2、对任意分量做加减：3步：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1、取分量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n=date.getXXX();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2、做加减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n+=x;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//如：n+=59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3、放回去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date.setXXX(n);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1、setXXX方法可自动调整时间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2、setXXX方法直接修改原日期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简版公式：date.setXXX(date.getXXX()+n)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日期转字符串：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date.toGMTString();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转为中国标准时间格式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转为当地时间格式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now=new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now.toGMTString();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//输出 ："Wed, 06 Jul 2016 09:51:18 GMT"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date.toLocaleDateString();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仅保留日期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date.toLocaleTimeString();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仅保留时间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错误处理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什么是错误（bug）：在程序过程中导致程序异常中断的问题。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Error：在错误发生时，保存错误信息的"对象"。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JS中的6种错误：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SyntaxError：语法错误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ReferenceError：引用错误，没找到xxx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TypeError：类型错误，错误的使用了对象的方法。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RangeError：范围错误，特指参数超范围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EvalError：错误的使用了eval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URIError：URI错误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任何程序发生错误时，都会强行退出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错误处理：在程序发生错误时，保证程序不会强行退出的机制。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如何处理：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try{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可能出现错误的代码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}catch(err){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只有发生错误时，才执行的错误处理代码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}finally{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无论是否出错，都必须执行的代码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//主动保存数据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//释放资源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eg：例题01、02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err对象是在错误发生时JS自动创建的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"效率：一段正常代码，只要放入try中，执行效率一定降低"。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1、try中应仅放可能出现问题的代码。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2、如果可以提前预知的异常处理，都可通过 if...else 代替 try...catch...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可用于解决浏览器兼容性问题：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判断浏览器是否支持Ajax: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//用try catch判断浏览器兼容性：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try{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new XMLHttpRequest();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document.write("完美支持Ajax");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}catch(err){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document.write("您的浏览器不支持Ajax");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抛出自定义错误：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何时：函数的定义者向函数的调用者提醒  错误地使用了函数。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函数定义者：throw new Error("错误提示");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函数调用者：用 if...else... 或 try...catch 处理异常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例-01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Function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什么是函数对象：在内存中封装一个 函数定义的对象。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创建：3种方式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1、声明：function 函数名(参数列表){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函数体;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返回值;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强调：被整体声明提前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2、函数直接量：var 函数名=function(参数列表){...};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强调："函数直接量（等号右边的部分）不会被声明提前"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何时使用：只要不希望被声明提前时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揭示：函数其实是引用类型的对象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函数名其实仅是一个引用函数对象的普通变量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 new 关键字：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函数名=new Function("参数1","参数2", ... 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"函数体 ; return 返回值");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重载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什么是重载：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相同函数名、不同参数列表的多个函数，在调用时可【自动】根据传入的参数不同，调用不同的函数执行。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相同的任务就应该起相同的函数名来减轻调用者的负担。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【"同一件事，根据传入参数的不同，执行不同的逻辑时"】。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JS的语法不支持重载！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因为JS中不允许包含多个同名函数。最后定义的同名函数会覆盖之前定义的。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解决：arguments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arguments：是每个函数中"【自动创建的】"、用于保存所有传入函数的参数值的【"类数组对象"】。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 【类数组对象】：长得像数组的对象，"但不是数组"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  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相同：1、可用下标访问每个元素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例05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2、都有length属性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3、使用for遍历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不同：类型不同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数组：Array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类数组对象：Object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无法使用数组类型的API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 ：（自己）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引用了当前函数对象。专门实现递归调用。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eg:例-06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arguments.callee.caller ：（调用自己的别人）  表示调用当前函数的外层函数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匿名函数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什么是匿名函数：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定义函数时，不使用任何变量引用的函数。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因为没有任何变量使用，使用完立刻释放。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何时使用："如果一个函数只用一次，就必须用匿名函数"。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1、匿名函数自调：创建完函数，立刻执行。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(function(...){...})()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执行后，匿名函数被释放。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作用：1、节约内存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2、充当临时作用域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2、匿名函数回调：将函数传给另一个函数使用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比如：【</w:t>
      </w:r>
      <w:r>
        <w:rPr>
          <w:rFonts w:hint="eastAsia"/>
          <w:b/>
          <w:bCs/>
          <w:sz w:val="20"/>
          <w:szCs w:val="18"/>
          <w:lang w:val="en-US" w:eastAsia="zh-CN"/>
        </w:rPr>
        <w:t>比较器函数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cmp=function(a,b){return a-b}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arr.sort(cmp);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arr.sort(function(a,b){return a-b});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//cmp 没用了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//"今后一律用这种方式写比较器函数"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3、****</w:t>
      </w:r>
      <w:r>
        <w:rPr>
          <w:rFonts w:hint="eastAsia"/>
          <w:b/>
          <w:bCs/>
          <w:sz w:val="20"/>
          <w:szCs w:val="18"/>
          <w:lang w:val="en-US" w:eastAsia="zh-CN"/>
        </w:rPr>
        <w:t>作用域和作用域链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函数的生命周期：4个阶段：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1、程序开始执行时：(步骤：)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 Execution Context Stack(ECS)，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  依次保存正在调用的函数的  "执行环境"的栈结构；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2、创建全局作用域对象：window；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3、在ECS中压入第一个全局执行环境。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2、定义函数时：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1、创建函数对象，封装函数的定义；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2、在函数对象中，设置scope属性，引用函数来自的作用域，通常scope都是window；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3、用函数名创建全局变量，引用函数对象。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3、调用函数时：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1、创建一个活动对象 Actived Object(AO):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活动对象：保存函数的局部变量的函数作用域对象；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2、向ECS中压入本次函数调用的执行环境EC；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3、EC引用AO；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4、设置AO引用函数的scope(window)。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4、函数调用后：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1、EC出栈，导致AO无人使用，而被释放。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导致AO中的局部变量一同被释放！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作用域：一个变量的可用范围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其实window对象就是全局作用域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"AO对象就是函数作用域"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AO对象又引用了window对象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作用域链：由各级作用域对象，逐级引用形成的链式结构，就是作用域链。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作用域链的末尾是window对象。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作用域链控制着变量的使用顺序：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优先使用AO中的局部变量，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如果AO中没有，就沿着作用域链向下找，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如果到window还没找到，就报错。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4、*****</w:t>
      </w:r>
      <w:r>
        <w:rPr>
          <w:rFonts w:hint="eastAsia"/>
          <w:b/>
          <w:bCs/>
          <w:sz w:val="20"/>
          <w:szCs w:val="18"/>
          <w:lang w:val="en-US" w:eastAsia="zh-CN"/>
        </w:rPr>
        <w:t>闭包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什么是闭包："既重用变量，又保护变量不受污染的机制"。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全局变量的优点：随处可用、可反复使用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缺点：容易被全局污染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局部变量的优点：仅在函数内使用，不会被污染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缺点：无法反复使用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何时使用：如果希望重用一个变量，且不希望该变量被随意篡改时。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如何实现：3步：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1、用外层函数将 【受保护的变量和操作变量的函数】 封装在内部。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2、外层函数将内层函数返回。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3、调用外层函数，获得返回的内层函数对象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1、两次外层函数调用返回的闭包中，受保护的变量是各自独立的，没有任何关系。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闭包为什么能留住局部变量？：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外层函数的作用域对象无法释放（即没有被释放）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8日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JSCore-Day08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回顾：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1、闭包：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什么是：重用并保护一个局部变量的机制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'因为外层函数的作用域无法被释放。'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全局变量、局部变量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何时：希望重用一个变量又不希望被篡改时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如何使用：3步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1、用外层函数包裹受保护的变量和操作变量的函数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2、外层函数将内层函数返回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3、使用者调用外层函数调用内层函数的返回对象。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笔试题：（步骤）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1、找受保护的变量是谁。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2、找操作变量的函数。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3、同一次外层函数调用返回的所有内层函数对象，共用同一个受保护的局部变量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4、两次外层函数调用，返回的不同内层函数的对象，所操作的变量没有任何关系。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闭包返回内层函数对象：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1、return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2、直接给全局变量赋值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3、将内层函数封装在一个对象中，然后返回对象。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闭包的缺点：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占用更多内存空间，且一旦形成闭包，无法自动释放。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1、*****面向对象（OOP）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1、专门描述现实中一个具体事物的属性和功能的一种程序结构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事物的属性会成为对象的属性，事物的功能会成为对象的方法。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2、其实质：内存中同时存储多个数据和方法的一块存储空间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2、面向对象：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在程序中，都是先用对象来封装一个事物的属性和功能。然后再调用对象的方法来执行任务。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为什么面向对象如此流行？：符合人的日常习惯。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3、面向对象三大特点：封装、继承、多态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1、封装: 将现实中一个事物的属性和功能集中定义在一个对象中。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1、创建对象 -- 封装：2个场景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1、创建一个单独的对象：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1、对象直接量：【'习惯于使用第一种'】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'属性名':属性值,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:...;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'方法名':function(){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... this.属性 ...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【何时使用】：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"如果创建对象时，已经知道对象的所有属性和方法时"。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对象的属性和方法统称为对象的成员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对象中的每个成员名，都是字符串类型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但是，可省略""。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问题：对象的方法中，不能写死对象的属性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解决：在对象的方法中，直接访问对象当前对象自己的属性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 关键词：专门用在对象的方法中，用来指代正在调用方法的当前对象本身。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其实就是调用方法时，点"."前的对象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总结：只要在对象 的方法中访问对象自己的属性，必须用this.属性名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2、使用new关键词：</w:t>
      </w:r>
      <w:r>
        <w:rPr>
          <w:rFonts w:hint="eastAsia"/>
          <w:b/>
          <w:bCs/>
          <w:color w:val="0000FF"/>
          <w:sz w:val="20"/>
          <w:szCs w:val="18"/>
          <w:lang w:val="en-US" w:eastAsia="zh-CN"/>
        </w:rPr>
        <w:t>（工厂模式）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Object();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//先创建空对象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obj.属性名=值;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//再添加属性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obj.方法名=function(){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...this.属性...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补：new和()都可省略，但不可同时省略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new Object()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Object()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new 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【何时使用】：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"在创建对象时，还不知道对象的属性和方法，需要后续动态添加"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*****【说明：JS中一切对象都是关联数组】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对象与数组的相同：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1、属性名都是字符串，不可重复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2、随时添加新属性和方法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3、可用for in 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2、批量创建多个相同结构的对象：2步：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</w:t>
      </w:r>
      <w:r>
        <w:rPr>
          <w:rFonts w:hint="eastAsia"/>
          <w:b/>
          <w:bCs/>
          <w:color w:val="0000FF"/>
          <w:sz w:val="20"/>
          <w:szCs w:val="18"/>
          <w:lang w:val="en-US" w:eastAsia="zh-CN"/>
        </w:rPr>
        <w:t>构造函数</w:t>
      </w:r>
      <w:r>
        <w:rPr>
          <w:rFonts w:hint="eastAsia"/>
          <w:sz w:val="20"/>
          <w:szCs w:val="18"/>
          <w:lang w:val="en-US" w:eastAsia="zh-CN"/>
        </w:rPr>
        <w:t>：</w:t>
      </w:r>
      <w:r>
        <w:rPr>
          <w:rFonts w:hint="eastAsia"/>
          <w:b/>
          <w:bCs/>
          <w:color w:val="FF0000"/>
          <w:sz w:val="20"/>
          <w:szCs w:val="18"/>
          <w:lang w:val="en-US" w:eastAsia="zh-CN"/>
        </w:rPr>
        <w:t>（构造函数不需要返回值）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构造函数：专门定义类型对象统一结构的特殊函数。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何时使用：今后只要反复创建多个相同结构的对象前，都要用构造函数先定义统一的结构。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类型名/构造函数名(属性参数,...){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//this：当前正在创建的空对象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//向当前空对象中添加新的属性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this.属性名=属性参数;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//向当前空对象中添加新的方法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this.方法名=function(){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2、用new关键字调用构造函数创建新对象：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构造函数名(属性值);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这里new做了4件事：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2、"设置新对象的 _proto_ 继承构造函数的原型对象"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3、用新对象调用构造函数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构造函数会向新对象中添加属性和方法。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4、将新对象地址返回给obj变量保存。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2、访问对象的成员：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访问属性：对象.属性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单个对象属性的用法和变量完全一样。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调用方法：对象.方法(参数)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找到“对象”的“方法”，执行。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单个对象方法的使用和函数完全一样。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2、继承：父对象的成员，子对象不必重新创建就可以直接使用。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JS中的继承都是通过原型对象实现的。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原型和原型链：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原型：保存一类对象共有成员的父级对象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为什么使用原型对象：为了实现继承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"优点：代码重用、节约内存。"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只要一类对象共有的成员，都必须集中定义在原型对象中一次即可。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创建：在定义构造函数时，JS会自动创建该类型的原型对象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向原型对象中添加其他成员：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构造函数.prototype.成员名=值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内置对象的原型对象：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可解决浏览器的兼容性问题：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如果需要的API，在指定类型的原型对象中不存在，说明不支持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就要在该类型的原型对象中添加所需的共有成员。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其中在API内部，用this获得当前正在调用API的点前的对象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原型链：由各级父对象，各级继承形成的链式结构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控制着对象成员（属性和方法）的使用顺序：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优先使用对象本地的成员 ---- 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如果本地没有，才沿着原型链向上查找各级父对象。直到找到为止。 ---- 共有属性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如果整个原型链上没有，才返回undefined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怎样判断成员是 自有属性 还是 共有属性？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1、判断自有属性：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obj.hasOwnProperty("属性名")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用于判断“属性名”是否是obj的自有属性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保存在obj对象本地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是自有属性就返回true，否则返回false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2、判断共有属性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问题：如果不是自有属性：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1、可能在原型链上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2、也可能根本没有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解决：不是自有，且可以访问到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!obj.hasOwnProperty('属性名') &amp;&amp; obj.属性名!=undefined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"如何修改自有属性和共有属性"：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自有属性，只能用所在对象去【修改】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共有属性，必须通过原型对象去【修改】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如果强行使用某个子对象，修改共有属性，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后果：仅在当前子对象添加同名自有属性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导致：当前子对象无法再使用共有属性。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删除属性：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delete 对象.属性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【亲子鉴定】：给对象做亲子鉴定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1、用原型对象检查：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bool=father.isPrototypeOf(child)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判断child是否继承自father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father是否在child的原型链上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如果father在child的原型链上，返回true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否则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//采用匿名函数自调的方法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//验证arguments是数组类型的对象吗？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Array.prototype.isPrototypeOf(arguments)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//验证arr是数组类型的对象吗？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Array.prototype.isPrototypeOf(arr)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2、用构造函数检查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bool=child instanceOf 构造函数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判断child是否是构造函数创建出来的子对象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补：instance实例：（实例化）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用一个构造函数创建出来的一个子对象，就称为子对象时构造函数的实例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构造函数();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实例化一个 构造函数 类型的对象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eg：实例化一个数组类型的对象arr：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arr=new Array();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【笔试题】：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判断一个对象是否是数组类型，有几种办法：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3、多态：同一个函数，在不同情况下，表现出不同的状态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重写(override)：如果子对象觉得父对象的成员不好用，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就可在子对象本地重新定义同名成员，覆盖父对象的成员。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call：强行借用一个本来无法调用到的函数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目标函数.call(obj)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执行时：相当于obj.目标函数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11日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JSCore-Day09</w:t>
      </w:r>
    </w:p>
    <w:p>
      <w:pPr>
        <w:widowControl w:val="0"/>
        <w:wordWrap/>
        <w:adjustRightInd/>
        <w:snapToGrid/>
        <w:spacing w:line="26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回顾：【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】：</w:t>
      </w:r>
      <w:r>
        <w:rPr>
          <w:rFonts w:hint="eastAsia"/>
          <w:b/>
          <w:bCs/>
          <w:sz w:val="20"/>
          <w:szCs w:val="18"/>
          <w:lang w:val="en-US" w:eastAsia="zh-CN"/>
        </w:rPr>
        <w:t>（谈谈你对面向对象的理解）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面向对象：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三大特点：封装、继承、多态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封装</w:t>
      </w:r>
      <w:r>
        <w:rPr>
          <w:rFonts w:hint="eastAsia"/>
          <w:sz w:val="20"/>
          <w:szCs w:val="18"/>
          <w:lang w:val="en-US" w:eastAsia="zh-CN"/>
        </w:rPr>
        <w:t>：</w:t>
      </w:r>
      <w:bookmarkStart w:id="0" w:name="_GoBack"/>
      <w:bookmarkEnd w:id="0"/>
      <w:r>
        <w:rPr>
          <w:rFonts w:hint="eastAsia"/>
          <w:sz w:val="20"/>
          <w:szCs w:val="18"/>
          <w:lang w:val="en-US" w:eastAsia="zh-CN"/>
        </w:rPr>
        <w:t>创建一个对象，集中保存现实中一个事物的属性和功能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1、对象直接量：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何时使用：只创建一个单独的对象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已经知道所有的属性和功能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2、用new关键字：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何时使用：只创建一个单独的变量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在创建时，暂时不知道对象的属性和功能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3、构造函数：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何时使用：反复创建多个相同类型的对象时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1、调用构造函数（类型），描述一个对象统一的数据结构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2、用new实例化构造函数的对象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new：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2、设置新对象继承构造函数的原型对象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3、用新对象调用构造函数，添加属性和方法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4、返回新对象地址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缺点：不能节约对象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继承</w:t>
      </w:r>
      <w:r>
        <w:rPr>
          <w:rFonts w:hint="eastAsia"/>
          <w:sz w:val="20"/>
          <w:szCs w:val="18"/>
          <w:lang w:val="en-US" w:eastAsia="zh-CN"/>
        </w:rPr>
        <w:t>：父对象的成员，子对象无需重复创建就可直接使用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为什么（优点）：代码重用、节约内存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何时使用：如果多个子对象拥有相同的成员（属性值和方法）时，就都要定义父对象，统一保存一份。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如何使用：JS中的继承都是继承原型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原型对象：集中保存同一类型的多个子对象共有的属性值和方法的对象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创建：定义构造函数时，自动创建。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每个构造函数都有一个prototype属性指向该类型的原型对象。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默认情况下：每实例化一个子对象，就自动设置子对象的__proto__继承构造函数的原型对象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原型链：由各级父对象逐级继承，形成的链式结构。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控制着对象的属性的访问顺序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  作用域链：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后者控制变量的使用顺序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多态</w:t>
      </w:r>
      <w:r>
        <w:rPr>
          <w:rFonts w:hint="eastAsia"/>
          <w:sz w:val="20"/>
          <w:szCs w:val="18"/>
          <w:lang w:val="en-US" w:eastAsia="zh-CN"/>
        </w:rPr>
        <w:t>：同一个方法在不同情况下，表现出不同的状态。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重写（override）:如果子对象觉得父对象的成员不好用，可在本地创建同名自有成员，覆盖父对象中的成员。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为什么存在多态：表现子对象和父对象之间的差异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正课：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</w:t>
      </w:r>
      <w:r>
        <w:rPr>
          <w:rFonts w:hint="eastAsia"/>
          <w:b/>
          <w:bCs/>
          <w:sz w:val="20"/>
          <w:szCs w:val="18"/>
          <w:lang w:val="en-US" w:eastAsia="zh-CN"/>
        </w:rPr>
        <w:t>自定义继承关系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1、仅修改一个对象的父对象：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obj.__proto__ = 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问题：__proto__是内部 属性，本不能直接使用。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Object.setPrototypeOf(child,father);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设置child对象继承father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Object.getPrototypeOf(child)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获得child的父对象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问题：每次只能修改一个对象的父对象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2、批量修改所有对象的父对象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通过修改构造函数的原型对象：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构造函数.prototype = 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时机：在定义完构造函数后，在"开始创建第一个子对象之前修改构造函数的原型对象"，才能批量修改所有子元素的父对象。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3、【</w:t>
      </w:r>
      <w:r>
        <w:rPr>
          <w:rFonts w:hint="eastAsia"/>
          <w:b/>
          <w:bCs/>
          <w:sz w:val="20"/>
          <w:szCs w:val="18"/>
          <w:lang w:val="en-US" w:eastAsia="zh-CN"/>
        </w:rPr>
        <w:t>两种类型间的继承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问题：当两种类型间有相同的 属性定义 和 方法 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解决：抽象/创建 出一个公共的父类型，集中保存两种类型相同的属性结构和方法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如何实现:3步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1、定义父类型 构造函数和原型对象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2、在子类型构造函数中"借用父类型构造函数"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如何借用：call 和 apply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父类型构造函数.apply(this,arguments)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call和apply：专门用于借用一个函数，并替换函数 中的this为指定对象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何时使用：今后只要函数中的this不是想要的，都要用call和apply替换。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</w:t>
      </w:r>
      <w:r>
        <w:rPr>
          <w:rFonts w:hint="eastAsia"/>
          <w:b/>
          <w:bCs/>
          <w:sz w:val="20"/>
          <w:szCs w:val="18"/>
          <w:lang w:val="en-US" w:eastAsia="zh-CN"/>
        </w:rPr>
        <w:t>call</w:t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VS</w:t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apply "的相同点与不同点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相同：借用构造函数，替换this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不同：call要求传入函数的参数必须独立传入。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apply要求传入函数的参数必须放入一个数组或集合中，整体传入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函数.call(替换this的对象,要传给函数的参数1,参数2)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eg：例-02 飞机大战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Flyer.call(this,name,speed);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3、让子类型的原型对象继承父类型的原型对象。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Object.setPrototypeOf(){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子类型的原型对象,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父类型的原型对象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ECMAScript5：(ES5)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对象的属性：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ES5中提供了对对象属性的保护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划分；两类：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1、命名属性：凡是可用 . 直接访问的属性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数据属性</w:t>
      </w:r>
      <w:r>
        <w:rPr>
          <w:rFonts w:hint="eastAsia"/>
          <w:sz w:val="20"/>
          <w:szCs w:val="18"/>
          <w:lang w:val="en-US" w:eastAsia="zh-CN"/>
        </w:rPr>
        <w:t>：直接存储属性值的属性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ES5规定每个数据属性都有四大特性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value：实际存储属性值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writable：true/false  是否可修改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enumerable：true/false  是否可遍历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configurable：true/false  是否可修改或删除其他特性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如何【读取】一个属性的特性：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Object.getOwnPropertyDescriptor(obj,'属性名');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//返回一个对象，包含四大特征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特性的默认值：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用传统方式添加的属性，四大特性都是true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如何【设置】属性的特性：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Object.defineProperty(obj,"属性名"{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特性:值,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... 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如果obj中没有指定的属性名，则自动添加同名属性。"但是特性默认都是false！"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建议：用 defineProperty 添加同名属性时，尽量 显式定义四大特性 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问题：defineProperty依次只能设置一个属性的四大特性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Object.defineProperties(obj,{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属性:{四大特性},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: 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问题：任何时候都可用definedProperty将特性恢复原样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解决："修改特性同时，都要将configurable设置为false"。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configurable一旦被改为false，则不可逆（不可恢复）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访问器属性</w:t>
      </w:r>
      <w:r>
        <w:rPr>
          <w:rFonts w:hint="eastAsia"/>
          <w:sz w:val="20"/>
          <w:szCs w:val="18"/>
          <w:lang w:val="en-US" w:eastAsia="zh-CN"/>
        </w:rPr>
        <w:t>：不直接存储属性值，仅提供对其他属性的保护。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不直接保存数据，"仅为其他数据属性提供验证和保护 的特殊属性"。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四大特性：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get:function(){return xxx},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set:function(val){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验证val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xx=val;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enumerable:...,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何时使用：只要用自定义的规则保护属性时，都要用访问器属性。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1、定义数据属性，实际存储属性值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问题：使用者可直接操作数据属性，而绕过访问器属性的保护。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"解决：闭包！"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2、定义访问器属性，保护数据属性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只能用defineProperty()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Object.defineProperty(obj,"属性名",{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get:function(){return xxx},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set:function(val){xxx=val},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enumerable:...,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get和set方法都 不用手动调用：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只要用访问器属性取值时，自动调用get()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只要用访问器属性赋值时，自动调用set()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"set中的参数val，会自动获得要赋的值"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构造函数中的访问器属性：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构造函数中的访问器属性：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实现一个类型，同时包含public公有属性和private私有属性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private私有属性：仅在对象内部使用的属性，无法通过 . 访问到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public 公有属性：直接用  对象.  可访问到的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【【防篡改】：禁止添加、删除、修改对象的属性】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1、防扩展：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每个对象中，都有一个默认的内部属性：extensible，默认为true。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说明随时可扩展新属性。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如果修改extensible属性为false，则禁止扩展新属性。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如何修改：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Object.preventExtensions(obj);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阻止对obj对象的一切扩展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只限制添加新属性，不限制删除旧属性。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2、密封：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是在"防扩展的基础上"修改所有属性的configurable特性为false。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如何密封：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Object.seal();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3、冻结：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就是"在密封的基础上"禁止修改所有属性的值。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Object.freeze(obj);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Object.create():</w:t>
      </w:r>
      <w:r>
        <w:rPr>
          <w:rFonts w:hint="eastAsia"/>
          <w:sz w:val="20"/>
          <w:szCs w:val="18"/>
          <w:lang w:val="en-US" w:eastAsia="zh-CN"/>
        </w:rPr>
        <w:t>"创建一个新对象，继承指定的父对象，同时为新对象扩展新属性"。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只要基于一个现有父对象，创建一个子对象时。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child=Object.create(father,{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新属性:{四大特性},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  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2、内部属性：不允许打.，直接访问的属性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比如：class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__proto__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严格模式</w:t>
      </w:r>
      <w:r>
        <w:rPr>
          <w:rFonts w:hint="eastAsia"/>
          <w:sz w:val="20"/>
          <w:szCs w:val="18"/>
          <w:lang w:val="en-US" w:eastAsia="zh-CN"/>
        </w:rPr>
        <w:t>】：比普通的JS代码执行要求更严格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为什么：为了统一开发的写法。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何时使用：新项目，都要在严格模式下开发。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旧项目，逐个功能向严格模式迁移。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如何启用：在当前代码段的顶部加：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1、将静默失败升级为错误！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数组API：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1、判断：数组中的元素是否符合要求：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arr.every(...)</w:t>
      </w:r>
      <w:r>
        <w:rPr>
          <w:rFonts w:hint="eastAsia"/>
          <w:sz w:val="20"/>
          <w:szCs w:val="18"/>
          <w:lang w:val="en-US" w:eastAsia="zh-CN"/>
        </w:rPr>
        <w:t>：判段arr中所有元素是否都符合要求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arr.some(...)</w:t>
      </w:r>
      <w:r>
        <w:rPr>
          <w:rFonts w:hint="eastAsia"/>
          <w:sz w:val="20"/>
          <w:szCs w:val="18"/>
          <w:lang w:val="en-US" w:eastAsia="zh-CN"/>
        </w:rPr>
        <w:t>：判段arr中是否包含符合要求的元素。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bool=arr.every(function(){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function(val,idx,arr){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判段条件;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every会用functon去arr中每个元素执行检查。只有每个元素的执行结果都为true时，才返回true。只要任意一个不返回true，则every立刻返回false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说明：val：自动获得当前正在检查的元素值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idx：自动获得当前正在检查的元素位置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arr：自动获得当前正在检查的元素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2、遍历：对数组中的每个元素执行相同的操作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arr.forEach(...);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依次对arr中每个元素执行相同的操作，再保存回原数组。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直接修改原数组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arr.map(...);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依次取出arr中的每个元素的值，执行相同操作再保存到新数组中。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7月12日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JSCore-Day10 : am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1、*****ES5：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数组API</w:t>
      </w:r>
      <w:r>
        <w:rPr>
          <w:rFonts w:hint="eastAsia"/>
          <w:sz w:val="20"/>
          <w:szCs w:val="18"/>
          <w:lang w:val="en-US" w:eastAsia="zh-CN"/>
        </w:rPr>
        <w:t>（续）：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3、过滤和汇总：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过滤</w:t>
      </w:r>
      <w:r>
        <w:rPr>
          <w:rFonts w:hint="eastAsia"/>
          <w:sz w:val="20"/>
          <w:szCs w:val="18"/>
          <w:lang w:val="en-US" w:eastAsia="zh-CN"/>
        </w:rPr>
        <w:t>：筛选出arr中符合条件的元素组成新数组。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sub=arr.filter(function(val,idx,arr){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return 条件;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这种做法不修改原数组。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汇总</w:t>
      </w:r>
      <w:r>
        <w:rPr>
          <w:rFonts w:hint="eastAsia"/>
          <w:sz w:val="20"/>
          <w:szCs w:val="18"/>
          <w:lang w:val="en-US" w:eastAsia="zh-CN"/>
        </w:rPr>
        <w:t>：将当前数组中的所有元素统计出一个结果。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r=arr.reduce(function(prev,val,idx,arr){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return 将val汇总到prev中的结果;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},base);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base：用来设置起始的汇总值。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表示依次将arr中的每个值 ，汇总到prev中。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说明：prev获得的是截止idx位置之前所有元素值的临时汇总。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bind</w:t>
      </w:r>
      <w:r>
        <w:rPr>
          <w:rFonts w:hint="eastAsia"/>
          <w:sz w:val="20"/>
          <w:szCs w:val="18"/>
          <w:lang w:val="en-US" w:eastAsia="zh-CN"/>
        </w:rPr>
        <w:t>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bind：基于一个现有函数，创建一个新函数，同时永久绑定this对象和部分参数。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call和apply: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临时借用函数，替换其中的this，传入参数。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问题：都是临时借用，临时替换this。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解决：用bind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何时使用：希望永久绑定this和部分参数时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fun=Fun.bind(obj,参数,参数2,...);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意思是：基于已有的Fun函数，返回一个新函数，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同时永久绑定新函数中的this为obj，再同时绑定部分参数值为参数1,参数2,...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"【eg：例-02;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bind】"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严格模式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启用：代码段顶部：</w:t>
      </w:r>
      <w:r>
        <w:rPr>
          <w:rFonts w:hint="eastAsia"/>
          <w:b/>
          <w:bCs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1、script的开始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2、函数的开始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将静默失败升级为错误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禁止对未声明过的变量赋值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m=12;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//报错：m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禁用了arguments.callee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//报错： 'caller', 'callee', and 'arguments' properties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//may not be accessed on strict mode functions or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//the arguments objects for calls to them.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</w:t>
      </w:r>
      <w:r>
        <w:rPr>
          <w:rFonts w:hint="eastAsia"/>
          <w:b/>
          <w:bCs/>
          <w:sz w:val="20"/>
          <w:szCs w:val="18"/>
          <w:lang w:val="en-US" w:eastAsia="zh-CN"/>
        </w:rPr>
        <w:t>多了eval作用域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'use strict';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eval("var sum=2+3");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console.log(sum);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//报错：sum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sectPr>
      <w:headerReference r:id="rId4" w:type="default"/>
      <w:footerReference r:id="rId5" w:type="default"/>
      <w:pgSz w:w="16838" w:h="11906" w:orient="landscape"/>
      <w:pgMar w:top="1134" w:right="1134" w:bottom="1134" w:left="1134" w:header="851" w:footer="992" w:gutter="0"/>
      <w:paperSrc w:first="0" w:other="0"/>
      <w:pgNumType w:fmt="numberInDash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  <w:rPr>
        <w:rFonts w:hint="eastAsia" w:eastAsia="宋体"/>
        <w:sz w:val="20"/>
        <w:szCs w:val="21"/>
        <w:lang w:val="en-US" w:eastAsia="zh-CN"/>
      </w:rPr>
    </w:pPr>
    <w:r>
      <w:rPr>
        <w:rFonts w:hint="eastAsia"/>
        <w:sz w:val="20"/>
        <w:szCs w:val="21"/>
        <w:lang w:val="en-US" w:eastAsia="zh-CN"/>
      </w:rPr>
      <w:t>The Front-end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B4211A5"/>
    <w:rsid w:val="00253ACA"/>
    <w:rsid w:val="003B14F1"/>
    <w:rsid w:val="01844D0B"/>
    <w:rsid w:val="019604A9"/>
    <w:rsid w:val="02AC5A72"/>
    <w:rsid w:val="03572688"/>
    <w:rsid w:val="05567BCF"/>
    <w:rsid w:val="06507DE7"/>
    <w:rsid w:val="06646A88"/>
    <w:rsid w:val="07CF155D"/>
    <w:rsid w:val="09F102DE"/>
    <w:rsid w:val="09F50EE2"/>
    <w:rsid w:val="0A2A393B"/>
    <w:rsid w:val="0B2D4462"/>
    <w:rsid w:val="0B8D7CFF"/>
    <w:rsid w:val="0DD643C0"/>
    <w:rsid w:val="0E860CE1"/>
    <w:rsid w:val="0F1F7BDB"/>
    <w:rsid w:val="0FB06283"/>
    <w:rsid w:val="0FB66E54"/>
    <w:rsid w:val="103B2931"/>
    <w:rsid w:val="10EE23D4"/>
    <w:rsid w:val="116A55A1"/>
    <w:rsid w:val="121E634A"/>
    <w:rsid w:val="1285376F"/>
    <w:rsid w:val="13E36F2F"/>
    <w:rsid w:val="14A9077A"/>
    <w:rsid w:val="15BC4236"/>
    <w:rsid w:val="18573B7A"/>
    <w:rsid w:val="18B22F8F"/>
    <w:rsid w:val="19E16F05"/>
    <w:rsid w:val="1A6A5B64"/>
    <w:rsid w:val="1CAF251B"/>
    <w:rsid w:val="1D5774B0"/>
    <w:rsid w:val="1D7F7370"/>
    <w:rsid w:val="1DAC49BC"/>
    <w:rsid w:val="1EBE5AFE"/>
    <w:rsid w:val="2008481B"/>
    <w:rsid w:val="220E16ED"/>
    <w:rsid w:val="22AD24F0"/>
    <w:rsid w:val="23921869"/>
    <w:rsid w:val="24905F09"/>
    <w:rsid w:val="25396722"/>
    <w:rsid w:val="28400C18"/>
    <w:rsid w:val="293E52B8"/>
    <w:rsid w:val="2A700EAD"/>
    <w:rsid w:val="2AF20181"/>
    <w:rsid w:val="2B62753C"/>
    <w:rsid w:val="2CB43665"/>
    <w:rsid w:val="2D36293A"/>
    <w:rsid w:val="300417D3"/>
    <w:rsid w:val="303867AA"/>
    <w:rsid w:val="306E0E83"/>
    <w:rsid w:val="30FE2CF0"/>
    <w:rsid w:val="30FF0771"/>
    <w:rsid w:val="31075B7E"/>
    <w:rsid w:val="31F51F83"/>
    <w:rsid w:val="32235051"/>
    <w:rsid w:val="3432152E"/>
    <w:rsid w:val="34A727F1"/>
    <w:rsid w:val="35A95897"/>
    <w:rsid w:val="37C5270E"/>
    <w:rsid w:val="38995F6A"/>
    <w:rsid w:val="3A6442DC"/>
    <w:rsid w:val="3B233415"/>
    <w:rsid w:val="3B414BC4"/>
    <w:rsid w:val="3B4211A5"/>
    <w:rsid w:val="3BDA7340"/>
    <w:rsid w:val="3C345451"/>
    <w:rsid w:val="3C352ED2"/>
    <w:rsid w:val="3C62051E"/>
    <w:rsid w:val="3CA13886"/>
    <w:rsid w:val="3E3948A1"/>
    <w:rsid w:val="3E81631A"/>
    <w:rsid w:val="3E947539"/>
    <w:rsid w:val="3F0377ED"/>
    <w:rsid w:val="409F0893"/>
    <w:rsid w:val="40C60753"/>
    <w:rsid w:val="40D81CF2"/>
    <w:rsid w:val="41153D55"/>
    <w:rsid w:val="41CA6CFC"/>
    <w:rsid w:val="424E4D56"/>
    <w:rsid w:val="42901043"/>
    <w:rsid w:val="43297F3D"/>
    <w:rsid w:val="442C0A64"/>
    <w:rsid w:val="4490658A"/>
    <w:rsid w:val="457E0411"/>
    <w:rsid w:val="45B408EB"/>
    <w:rsid w:val="477C2455"/>
    <w:rsid w:val="4886618B"/>
    <w:rsid w:val="498B21B5"/>
    <w:rsid w:val="49E15142"/>
    <w:rsid w:val="4A8536D2"/>
    <w:rsid w:val="4CB8016E"/>
    <w:rsid w:val="4D5B7978"/>
    <w:rsid w:val="4DA222EA"/>
    <w:rsid w:val="4DC537A4"/>
    <w:rsid w:val="4DF542F3"/>
    <w:rsid w:val="4F7769ED"/>
    <w:rsid w:val="50226E86"/>
    <w:rsid w:val="53B74464"/>
    <w:rsid w:val="546C6511"/>
    <w:rsid w:val="559D2106"/>
    <w:rsid w:val="56B05446"/>
    <w:rsid w:val="57FF3E6E"/>
    <w:rsid w:val="58863D47"/>
    <w:rsid w:val="58E608E9"/>
    <w:rsid w:val="594A4D8A"/>
    <w:rsid w:val="5AB133D7"/>
    <w:rsid w:val="5AE738B1"/>
    <w:rsid w:val="5E3F0130"/>
    <w:rsid w:val="5FCE083C"/>
    <w:rsid w:val="61C52EF5"/>
    <w:rsid w:val="622D1620"/>
    <w:rsid w:val="63562387"/>
    <w:rsid w:val="65B26D7D"/>
    <w:rsid w:val="65E207B7"/>
    <w:rsid w:val="660E127B"/>
    <w:rsid w:val="66454C67"/>
    <w:rsid w:val="67A27113"/>
    <w:rsid w:val="6808013C"/>
    <w:rsid w:val="69D61631"/>
    <w:rsid w:val="6A2A10BB"/>
    <w:rsid w:val="6BF5742D"/>
    <w:rsid w:val="6C1A3DE9"/>
    <w:rsid w:val="6D4E2EE1"/>
    <w:rsid w:val="6D7C5FAF"/>
    <w:rsid w:val="6E03170B"/>
    <w:rsid w:val="6E406FF2"/>
    <w:rsid w:val="70FE7DEF"/>
    <w:rsid w:val="73977AB3"/>
    <w:rsid w:val="75574211"/>
    <w:rsid w:val="756B23B5"/>
    <w:rsid w:val="75FD0222"/>
    <w:rsid w:val="763E6A8D"/>
    <w:rsid w:val="778B2EAC"/>
    <w:rsid w:val="77CD4C1A"/>
    <w:rsid w:val="78993069"/>
    <w:rsid w:val="789A68EC"/>
    <w:rsid w:val="7AA037BE"/>
    <w:rsid w:val="7B8D2142"/>
    <w:rsid w:val="7B9671CE"/>
    <w:rsid w:val="7BF839F0"/>
    <w:rsid w:val="7C106E98"/>
    <w:rsid w:val="7C7B6547"/>
    <w:rsid w:val="7D2953E6"/>
    <w:rsid w:val="7D607ABF"/>
    <w:rsid w:val="7F7B10B3"/>
    <w:rsid w:val="7FDF6B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line="320" w:lineRule="exact"/>
      <w:ind w:firstLine="0" w:firstLineChars="0"/>
      <w:jc w:val="left"/>
      <w:outlineLvl w:val="1"/>
    </w:pPr>
    <w:rPr>
      <w:rFonts w:eastAsia="微软雅黑"/>
      <w:color w:val="FF0000"/>
      <w:spacing w:val="5"/>
      <w:sz w:val="28"/>
      <w:szCs w:val="28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2016-07-07T05:03:00Z</dcterms:created>
  <dc:creator>Administrator</dc:creator>
  <cp:lastModifiedBy>Administrator</cp:lastModifiedBy>
  <dcterms:modified xsi:type="dcterms:W3CDTF">2016-07-13T11:42:22Z</dcterms:modified>
  <dc:title>6月29日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